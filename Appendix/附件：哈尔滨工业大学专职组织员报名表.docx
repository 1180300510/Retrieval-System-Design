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842CE" w:rsidRPr="00322E27" w:rsidRDefault="00075F0B">
      <w:pPr>
        <w:jc w:val="center"/>
        <w:rPr>
          <w:rFonts w:ascii="华文中宋" w:eastAsia="华文中宋" w:hAnsi="华文中宋" w:hint="eastAsia"/>
          <w:sz w:val="22"/>
        </w:rPr>
      </w:pPr>
      <w:r w:rsidRPr="00322E27">
        <w:rPr>
          <w:rFonts w:ascii="华文中宋" w:eastAsia="华文中宋" w:hAnsi="华文中宋" w:hint="eastAsia"/>
          <w:b/>
          <w:sz w:val="36"/>
          <w:szCs w:val="30"/>
        </w:rPr>
        <w:t>哈尔滨工业大学专职组织员报名表</w:t>
      </w:r>
    </w:p>
    <w:tbl>
      <w:tblPr>
        <w:tblW w:w="878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185"/>
        <w:gridCol w:w="1456"/>
        <w:gridCol w:w="635"/>
        <w:gridCol w:w="715"/>
        <w:gridCol w:w="734"/>
        <w:gridCol w:w="393"/>
        <w:gridCol w:w="1963"/>
        <w:gridCol w:w="22"/>
        <w:gridCol w:w="1677"/>
      </w:tblGrid>
      <w:tr w:rsidR="007842CE" w:rsidTr="0003276E">
        <w:trPr>
          <w:cantSplit/>
          <w:trHeight w:val="471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姓    名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民族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B2B2B2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B2B2B2"/>
                <w:kern w:val="0"/>
                <w:sz w:val="24"/>
              </w:rPr>
              <w:t>一寸近照</w:t>
            </w:r>
          </w:p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B2B2B2"/>
                <w:kern w:val="0"/>
                <w:sz w:val="24"/>
              </w:rPr>
              <w:t>粘贴处</w:t>
            </w:r>
          </w:p>
        </w:tc>
      </w:tr>
      <w:tr w:rsidR="007842CE" w:rsidTr="0065138A">
        <w:trPr>
          <w:cantSplit/>
          <w:trHeight w:val="463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出生年月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9B13FF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身份证号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7842CE" w:rsidTr="0065138A">
        <w:trPr>
          <w:cantSplit/>
          <w:trHeight w:val="4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政治面貌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入党时间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075F0B" w:rsidTr="00294F3D">
        <w:trPr>
          <w:cantSplit/>
          <w:trHeight w:val="454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0B" w:rsidRDefault="00294F3D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职员</w:t>
            </w:r>
            <w:r w:rsidR="00075F0B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职级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F0B" w:rsidRDefault="00075F0B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 w:rsidRPr="00075F0B">
              <w:rPr>
                <w:rFonts w:ascii="仿宋_GB2312" w:eastAsia="仿宋_GB2312" w:hAnsi="宋体" w:cs="宋体" w:hint="eastAsia"/>
                <w:color w:val="B2B2B2"/>
                <w:kern w:val="0"/>
                <w:sz w:val="24"/>
              </w:rPr>
              <w:t>如：七级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F0B" w:rsidRDefault="00294F3D" w:rsidP="00075F0B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专业技术职务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F0B" w:rsidRDefault="00075F0B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B2B2B2"/>
                <w:kern w:val="0"/>
                <w:sz w:val="24"/>
              </w:rPr>
              <w:t>如：</w:t>
            </w:r>
            <w:r w:rsidRPr="00075F0B">
              <w:rPr>
                <w:rFonts w:ascii="仿宋_GB2312" w:eastAsia="仿宋_GB2312" w:hAnsi="宋体" w:cs="宋体" w:hint="eastAsia"/>
                <w:color w:val="B2B2B2"/>
                <w:kern w:val="0"/>
                <w:sz w:val="24"/>
              </w:rPr>
              <w:t>讲师</w:t>
            </w:r>
          </w:p>
        </w:tc>
        <w:tc>
          <w:tcPr>
            <w:tcW w:w="16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0B" w:rsidRDefault="00075F0B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7842CE" w:rsidTr="0003276E">
        <w:trPr>
          <w:trHeight w:val="454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电子信箱</w:t>
            </w:r>
          </w:p>
        </w:tc>
        <w:tc>
          <w:tcPr>
            <w:tcW w:w="39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 w:rsidP="0003276E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6666F2" w:rsidTr="00A01A29">
        <w:trPr>
          <w:trHeight w:val="531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F2" w:rsidRDefault="009114E5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现</w:t>
            </w:r>
            <w:r w:rsidR="00075F0B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工作单位</w:t>
            </w:r>
            <w:r w:rsidR="00FB0E14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及职务</w:t>
            </w:r>
          </w:p>
        </w:tc>
        <w:tc>
          <w:tcPr>
            <w:tcW w:w="75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F2" w:rsidRDefault="006666F2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FD61E0" w:rsidTr="0003276E">
        <w:trPr>
          <w:trHeight w:val="531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1E0" w:rsidRDefault="00FD61E0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岗位志愿</w:t>
            </w:r>
          </w:p>
        </w:tc>
        <w:tc>
          <w:tcPr>
            <w:tcW w:w="39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61E0" w:rsidRDefault="00FD61E0" w:rsidP="001B1459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 w:rsidRPr="009114E5">
              <w:rPr>
                <w:rFonts w:ascii="仿宋_GB2312" w:eastAsia="仿宋_GB2312" w:hAnsi="宋体" w:cs="宋体" w:hint="eastAsia"/>
                <w:color w:val="B2B2B2"/>
                <w:kern w:val="0"/>
                <w:sz w:val="24"/>
              </w:rPr>
              <w:t>此处填意向</w:t>
            </w:r>
            <w:r w:rsidR="001B1459">
              <w:rPr>
                <w:rFonts w:ascii="仿宋_GB2312" w:eastAsia="仿宋_GB2312" w:hAnsi="宋体" w:cs="宋体"/>
                <w:color w:val="B2B2B2"/>
                <w:kern w:val="0"/>
                <w:sz w:val="24"/>
              </w:rPr>
              <w:t>的学院党委</w:t>
            </w:r>
            <w:r w:rsidRPr="009114E5">
              <w:rPr>
                <w:rFonts w:ascii="仿宋_GB2312" w:eastAsia="仿宋_GB2312" w:hAnsi="宋体" w:cs="宋体" w:hint="eastAsia"/>
                <w:color w:val="B2B2B2"/>
                <w:kern w:val="0"/>
                <w:sz w:val="24"/>
              </w:rPr>
              <w:t>名称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61E0" w:rsidRDefault="00FD61E0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是否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  <w:t>服从调剂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61E0" w:rsidRDefault="00FD61E0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6666F2" w:rsidTr="0065138A">
        <w:trPr>
          <w:trHeight w:val="3202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F2" w:rsidRDefault="006666F2" w:rsidP="00075F0B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主要</w:t>
            </w:r>
            <w:r w:rsidR="00075F0B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党务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工作经历</w:t>
            </w:r>
          </w:p>
        </w:tc>
        <w:tc>
          <w:tcPr>
            <w:tcW w:w="75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66F2" w:rsidRDefault="006666F2">
            <w:pPr>
              <w:widowControl/>
              <w:rPr>
                <w:rFonts w:ascii="仿宋_GB2312" w:eastAsia="仿宋_GB2312" w:hAnsi="宋体" w:cs="宋体" w:hint="eastAsia"/>
                <w:color w:val="B2B2B2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B2B2B2"/>
                <w:kern w:val="0"/>
                <w:sz w:val="24"/>
              </w:rPr>
              <w:t>此处主要填写</w:t>
            </w:r>
            <w:r w:rsidR="00075F0B">
              <w:rPr>
                <w:rFonts w:ascii="仿宋_GB2312" w:eastAsia="仿宋_GB2312" w:hAnsi="宋体" w:cs="宋体" w:hint="eastAsia"/>
                <w:color w:val="B2B2B2"/>
                <w:kern w:val="0"/>
                <w:sz w:val="24"/>
              </w:rPr>
              <w:t>工作期间开展党务工作</w:t>
            </w:r>
            <w:r>
              <w:rPr>
                <w:rFonts w:ascii="仿宋_GB2312" w:eastAsia="仿宋_GB2312" w:hAnsi="宋体" w:cs="宋体" w:hint="eastAsia"/>
                <w:color w:val="B2B2B2"/>
                <w:kern w:val="0"/>
                <w:sz w:val="24"/>
              </w:rPr>
              <w:t>的情况</w:t>
            </w:r>
          </w:p>
          <w:p w:rsidR="006666F2" w:rsidRDefault="006666F2">
            <w:pPr>
              <w:widowControl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</w:p>
          <w:p w:rsidR="006666F2" w:rsidRDefault="006666F2">
            <w:pPr>
              <w:widowControl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</w:p>
          <w:p w:rsidR="006666F2" w:rsidRDefault="006666F2">
            <w:pPr>
              <w:widowControl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</w:p>
          <w:p w:rsidR="006666F2" w:rsidRDefault="006666F2">
            <w:pPr>
              <w:widowControl/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</w:pPr>
          </w:p>
          <w:p w:rsidR="00322E27" w:rsidRDefault="00322E27">
            <w:pPr>
              <w:widowControl/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</w:pPr>
          </w:p>
          <w:p w:rsidR="00322E27" w:rsidRDefault="00322E27">
            <w:pPr>
              <w:widowControl/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</w:pPr>
          </w:p>
          <w:p w:rsidR="00322E27" w:rsidRDefault="00322E27">
            <w:pPr>
              <w:widowControl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</w:p>
          <w:p w:rsidR="008D5942" w:rsidRDefault="008D5942">
            <w:pPr>
              <w:widowControl/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</w:pPr>
          </w:p>
          <w:p w:rsidR="008D5942" w:rsidRDefault="008D5942">
            <w:pPr>
              <w:widowControl/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</w:pPr>
          </w:p>
          <w:p w:rsidR="008D5942" w:rsidRDefault="008D5942">
            <w:pPr>
              <w:widowControl/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</w:pPr>
          </w:p>
          <w:p w:rsidR="008D5942" w:rsidRPr="00075F0B" w:rsidRDefault="008D5942">
            <w:pPr>
              <w:widowControl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</w:p>
          <w:p w:rsidR="006666F2" w:rsidRDefault="006666F2">
            <w:pPr>
              <w:widowControl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</w:p>
        </w:tc>
      </w:tr>
      <w:tr w:rsidR="006666F2" w:rsidTr="0065138A">
        <w:trPr>
          <w:trHeight w:val="2009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F2" w:rsidRDefault="00075F0B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工作</w:t>
            </w:r>
            <w:r w:rsidR="006666F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期间奖励情况</w:t>
            </w:r>
          </w:p>
        </w:tc>
        <w:tc>
          <w:tcPr>
            <w:tcW w:w="75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66F2" w:rsidRDefault="00075F0B">
            <w:pPr>
              <w:widowControl/>
              <w:rPr>
                <w:rFonts w:ascii="仿宋_GB2312" w:eastAsia="仿宋_GB2312" w:hAnsi="宋体" w:cs="宋体" w:hint="eastAsia"/>
                <w:color w:val="B2B2B2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B2B2B2"/>
                <w:kern w:val="0"/>
                <w:sz w:val="24"/>
              </w:rPr>
              <w:t>此处主要填写工作</w:t>
            </w:r>
            <w:r w:rsidR="006666F2">
              <w:rPr>
                <w:rFonts w:ascii="仿宋_GB2312" w:eastAsia="仿宋_GB2312" w:hAnsi="宋体" w:cs="宋体" w:hint="eastAsia"/>
                <w:color w:val="B2B2B2"/>
                <w:kern w:val="0"/>
                <w:sz w:val="24"/>
              </w:rPr>
              <w:t>期间获得的奖励或荣誉</w:t>
            </w:r>
          </w:p>
          <w:p w:rsidR="006666F2" w:rsidRDefault="006666F2">
            <w:pPr>
              <w:widowControl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</w:p>
          <w:p w:rsidR="006666F2" w:rsidRDefault="006666F2">
            <w:pPr>
              <w:widowControl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</w:p>
          <w:p w:rsidR="006666F2" w:rsidRDefault="006666F2">
            <w:pPr>
              <w:widowControl/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</w:pPr>
          </w:p>
          <w:p w:rsidR="008D5942" w:rsidRDefault="008D5942">
            <w:pPr>
              <w:widowControl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</w:p>
          <w:p w:rsidR="006666F2" w:rsidRDefault="006666F2">
            <w:pPr>
              <w:widowControl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</w:p>
          <w:p w:rsidR="006666F2" w:rsidRDefault="006666F2">
            <w:pPr>
              <w:widowControl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</w:p>
        </w:tc>
      </w:tr>
      <w:tr w:rsidR="006666F2" w:rsidTr="006666F2">
        <w:trPr>
          <w:trHeight w:val="62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F2" w:rsidRDefault="006666F2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本人签字</w:t>
            </w:r>
          </w:p>
        </w:tc>
        <w:tc>
          <w:tcPr>
            <w:tcW w:w="75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66F2" w:rsidRDefault="006666F2" w:rsidP="006666F2">
            <w:pPr>
              <w:widowControl/>
              <w:ind w:firstLineChars="200" w:firstLine="480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本人承诺所填写内容真实准确。</w:t>
            </w:r>
          </w:p>
          <w:p w:rsidR="006666F2" w:rsidRDefault="006666F2">
            <w:pPr>
              <w:widowControl/>
              <w:ind w:firstLineChars="200" w:firstLine="480"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签字（手签）：                    年   月   日</w:t>
            </w:r>
          </w:p>
        </w:tc>
      </w:tr>
      <w:tr w:rsidR="006666F2" w:rsidTr="0065138A">
        <w:trPr>
          <w:trHeight w:val="255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F2" w:rsidRDefault="00B268E9" w:rsidP="001B1459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现</w:t>
            </w:r>
            <w:r w:rsidR="009114E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所在</w:t>
            </w:r>
            <w:r w:rsidR="00075F0B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党委</w:t>
            </w:r>
            <w:r w:rsidR="006666F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推荐意见</w:t>
            </w:r>
          </w:p>
        </w:tc>
        <w:tc>
          <w:tcPr>
            <w:tcW w:w="75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F2" w:rsidRDefault="006666F2" w:rsidP="0065138A">
            <w:pPr>
              <w:rPr>
                <w:rFonts w:ascii="仿宋_GB2312" w:eastAsia="仿宋_GB2312" w:hAnsi="宋体" w:cs="宋体"/>
                <w:color w:val="B2B2B2"/>
                <w:kern w:val="0"/>
                <w:sz w:val="24"/>
              </w:rPr>
            </w:pPr>
          </w:p>
          <w:p w:rsidR="009070F8" w:rsidRPr="00075F0B" w:rsidRDefault="009070F8" w:rsidP="0065138A">
            <w:pP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  <w:p w:rsidR="006666F2" w:rsidRDefault="006666F2" w:rsidP="0065138A">
            <w:pP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  <w:p w:rsidR="006666F2" w:rsidRDefault="006666F2" w:rsidP="0065138A">
            <w:pPr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:rsidR="008D5942" w:rsidRDefault="008D5942" w:rsidP="0065138A">
            <w:pP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  <w:p w:rsidR="006666F2" w:rsidRDefault="006666F2" w:rsidP="0065138A">
            <w:pP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  <w:p w:rsidR="006666F2" w:rsidRDefault="006666F2">
            <w:pPr>
              <w:wordWrap w:val="0"/>
              <w:ind w:firstLineChars="200" w:firstLine="480"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签字：                  </w:t>
            </w:r>
          </w:p>
          <w:p w:rsidR="006666F2" w:rsidRDefault="006666F2">
            <w:pPr>
              <w:ind w:firstLineChars="200" w:firstLine="480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                                   单位公章</w:t>
            </w:r>
          </w:p>
          <w:p w:rsidR="006666F2" w:rsidRDefault="006666F2">
            <w:pPr>
              <w:ind w:firstLineChars="200" w:firstLine="480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                                  年   月   日</w:t>
            </w:r>
          </w:p>
        </w:tc>
      </w:tr>
    </w:tbl>
    <w:p w:rsidR="007842CE" w:rsidRDefault="007842CE" w:rsidP="00FE2FBC">
      <w:pPr>
        <w:ind w:leftChars="-85" w:left="-178" w:firstLineChars="100" w:firstLine="211"/>
        <w:rPr>
          <w:rFonts w:ascii="黑体" w:eastAsia="黑体" w:hint="eastAsia"/>
          <w:b/>
          <w:szCs w:val="21"/>
        </w:rPr>
      </w:pPr>
    </w:p>
    <w:sectPr w:rsidR="007842CE" w:rsidSect="00FE2FBC">
      <w:pgSz w:w="11906" w:h="16838"/>
      <w:pgMar w:top="1276" w:right="1800" w:bottom="1135" w:left="16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17E2" w:rsidRDefault="006417E2" w:rsidP="009B13FF">
      <w:r>
        <w:separator/>
      </w:r>
    </w:p>
  </w:endnote>
  <w:endnote w:type="continuationSeparator" w:id="0">
    <w:p w:rsidR="006417E2" w:rsidRDefault="006417E2" w:rsidP="009B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17E2" w:rsidRDefault="006417E2" w:rsidP="009B13FF">
      <w:r>
        <w:separator/>
      </w:r>
    </w:p>
  </w:footnote>
  <w:footnote w:type="continuationSeparator" w:id="0">
    <w:p w:rsidR="006417E2" w:rsidRDefault="006417E2" w:rsidP="009B1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276E"/>
    <w:rsid w:val="00075F0B"/>
    <w:rsid w:val="001B1459"/>
    <w:rsid w:val="00294F3D"/>
    <w:rsid w:val="00322E27"/>
    <w:rsid w:val="00403AE9"/>
    <w:rsid w:val="00436D6C"/>
    <w:rsid w:val="004D56DD"/>
    <w:rsid w:val="00556162"/>
    <w:rsid w:val="006005AD"/>
    <w:rsid w:val="006417E2"/>
    <w:rsid w:val="0065138A"/>
    <w:rsid w:val="006666F2"/>
    <w:rsid w:val="00677749"/>
    <w:rsid w:val="007842CE"/>
    <w:rsid w:val="007D5BEA"/>
    <w:rsid w:val="0084662A"/>
    <w:rsid w:val="00885B37"/>
    <w:rsid w:val="008A6288"/>
    <w:rsid w:val="008C7EB0"/>
    <w:rsid w:val="008D5942"/>
    <w:rsid w:val="009070F8"/>
    <w:rsid w:val="009114E5"/>
    <w:rsid w:val="009224F9"/>
    <w:rsid w:val="009B13FF"/>
    <w:rsid w:val="00A01A29"/>
    <w:rsid w:val="00A75A94"/>
    <w:rsid w:val="00AE7CD7"/>
    <w:rsid w:val="00B268E9"/>
    <w:rsid w:val="00B30FAE"/>
    <w:rsid w:val="00B77DFB"/>
    <w:rsid w:val="00DC2DA2"/>
    <w:rsid w:val="00E07720"/>
    <w:rsid w:val="00E846ED"/>
    <w:rsid w:val="00F4451A"/>
    <w:rsid w:val="00FB0E14"/>
    <w:rsid w:val="00FD61E0"/>
    <w:rsid w:val="00F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5FEC58B-9CCD-49B2-9DF1-290AF49E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9B1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B13FF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1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B13FF"/>
    <w:rPr>
      <w:kern w:val="2"/>
      <w:sz w:val="18"/>
      <w:szCs w:val="18"/>
    </w:rPr>
  </w:style>
  <w:style w:type="character" w:styleId="a6">
    <w:name w:val="annotation reference"/>
    <w:uiPriority w:val="99"/>
    <w:semiHidden/>
    <w:unhideWhenUsed/>
    <w:rsid w:val="00DC2DA2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C2DA2"/>
    <w:pPr>
      <w:jc w:val="left"/>
    </w:pPr>
  </w:style>
  <w:style w:type="character" w:customStyle="1" w:styleId="Char1">
    <w:name w:val="批注文字 Char"/>
    <w:link w:val="a7"/>
    <w:uiPriority w:val="99"/>
    <w:semiHidden/>
    <w:rsid w:val="00DC2DA2"/>
    <w:rPr>
      <w:kern w:val="2"/>
      <w:sz w:val="21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DC2DA2"/>
    <w:rPr>
      <w:b/>
      <w:bCs/>
    </w:rPr>
  </w:style>
  <w:style w:type="character" w:customStyle="1" w:styleId="Char2">
    <w:name w:val="批注主题 Char"/>
    <w:link w:val="a8"/>
    <w:uiPriority w:val="99"/>
    <w:semiHidden/>
    <w:rsid w:val="00DC2DA2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哈尔滨工业大学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    名</dc:title>
  <dc:subject/>
  <dc:creator>阚国常</dc:creator>
  <cp:keywords/>
  <cp:lastModifiedBy>sky star</cp:lastModifiedBy>
  <cp:revision>2</cp:revision>
  <cp:lastPrinted>2018-02-25T08:53:00Z</cp:lastPrinted>
  <dcterms:created xsi:type="dcterms:W3CDTF">2021-06-17T11:47:00Z</dcterms:created>
  <dcterms:modified xsi:type="dcterms:W3CDTF">2021-06-17T11:47:00Z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