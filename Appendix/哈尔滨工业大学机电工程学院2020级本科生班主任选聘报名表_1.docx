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21993" w:rsidRDefault="00621993">
      <w:pPr>
        <w:jc w:val="center"/>
        <w:rPr>
          <w:rFonts w:hint="eastAsia"/>
        </w:rPr>
      </w:pPr>
      <w:r w:rsidRPr="00621993">
        <w:rPr>
          <w:rFonts w:ascii="仿宋_GB2312" w:eastAsia="仿宋_GB2312" w:hAnsi="华文中宋" w:hint="eastAsia"/>
          <w:b/>
          <w:sz w:val="30"/>
          <w:szCs w:val="30"/>
        </w:rPr>
        <w:t>哈尔滨工业大学机电工程学院2020级本科生班主任选聘</w:t>
      </w:r>
      <w:r w:rsidR="00636F58">
        <w:rPr>
          <w:rFonts w:ascii="仿宋_GB2312" w:eastAsia="仿宋_GB2312" w:hAnsi="华文中宋" w:hint="eastAsia"/>
          <w:b/>
          <w:sz w:val="30"/>
          <w:szCs w:val="30"/>
        </w:rPr>
        <w:t>报名表</w:t>
      </w:r>
    </w:p>
    <w:tbl>
      <w:tblPr>
        <w:tblW w:w="878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185"/>
        <w:gridCol w:w="1456"/>
        <w:gridCol w:w="1350"/>
        <w:gridCol w:w="734"/>
        <w:gridCol w:w="960"/>
        <w:gridCol w:w="1396"/>
        <w:gridCol w:w="1699"/>
      </w:tblGrid>
      <w:tr w:rsidR="007842CE" w:rsidTr="00A01A29">
        <w:trPr>
          <w:cantSplit/>
          <w:trHeight w:val="471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姓    名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民族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Pr="00314EE8" w:rsidRDefault="00314EE8">
            <w:pPr>
              <w:widowControl/>
              <w:jc w:val="center"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  <w:r w:rsidRPr="00314EE8"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  <w:t>例：汉族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A72398" w:rsidP="007729B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照片</w:t>
            </w:r>
          </w:p>
        </w:tc>
      </w:tr>
      <w:tr w:rsidR="007842CE" w:rsidTr="0065138A">
        <w:trPr>
          <w:cantSplit/>
          <w:trHeight w:val="463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出生年月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Pr="00314EE8" w:rsidRDefault="00314EE8" w:rsidP="00E5136D">
            <w:pPr>
              <w:widowControl/>
              <w:jc w:val="center"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  <w:r w:rsidRPr="00314EE8"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  <w:t>例：19</w:t>
            </w:r>
            <w:r w:rsidRPr="00314EE8"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  <w:t>80</w:t>
            </w:r>
            <w:r w:rsidR="00386C03"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  <w:t>.</w:t>
            </w:r>
            <w:r w:rsidRPr="00314EE8"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9B13FF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身份证号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7842CE" w:rsidTr="0065138A">
        <w:trPr>
          <w:cantSplit/>
          <w:trHeight w:val="4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政治面貌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入党时间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Pr="00314EE8" w:rsidRDefault="00314EE8">
            <w:pPr>
              <w:widowControl/>
              <w:jc w:val="center"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  <w:r w:rsidRPr="00314EE8"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  <w:t>非党员</w:t>
            </w:r>
            <w:r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  <w:t>不填</w:t>
            </w: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7842CE" w:rsidTr="0065138A">
        <w:trPr>
          <w:cantSplit/>
          <w:trHeight w:val="454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家庭地址</w:t>
            </w:r>
          </w:p>
        </w:tc>
        <w:tc>
          <w:tcPr>
            <w:tcW w:w="58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314EE8" w:rsidTr="00A01A29">
        <w:trPr>
          <w:trHeight w:val="454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E8" w:rsidRDefault="00275735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单位系所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4EE8" w:rsidRDefault="00314EE8" w:rsidP="00931825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4EE8" w:rsidRDefault="001355F2" w:rsidP="001355F2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担任职务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4EE8" w:rsidRDefault="00314EE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7842CE" w:rsidTr="00A01A29">
        <w:trPr>
          <w:trHeight w:val="454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电子信箱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 w:rsidP="00931825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42CE" w:rsidRDefault="007842C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6666F2" w:rsidTr="00A01A29">
        <w:trPr>
          <w:trHeight w:val="531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6666F2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个人爱好及特长</w:t>
            </w:r>
          </w:p>
        </w:tc>
        <w:tc>
          <w:tcPr>
            <w:tcW w:w="75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6666F2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6666F2" w:rsidTr="00A01A29">
        <w:trPr>
          <w:trHeight w:val="541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6666F2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外语语种及水平</w:t>
            </w:r>
          </w:p>
        </w:tc>
        <w:tc>
          <w:tcPr>
            <w:tcW w:w="75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6666F2" w:rsidP="00E5136D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6666F2" w:rsidTr="0065138A">
        <w:trPr>
          <w:trHeight w:val="3202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6666F2" w:rsidP="00275735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主要工作经历</w:t>
            </w:r>
          </w:p>
        </w:tc>
        <w:tc>
          <w:tcPr>
            <w:tcW w:w="75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3CC" w:rsidRDefault="00B653CC">
            <w:pPr>
              <w:widowControl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</w:p>
          <w:p w:rsidR="006666F2" w:rsidRDefault="006666F2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881A5B" w:rsidRDefault="00881A5B">
            <w:pPr>
              <w:widowControl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</w:p>
          <w:p w:rsidR="00881A5B" w:rsidRDefault="00881A5B">
            <w:pPr>
              <w:widowControl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</w:p>
          <w:p w:rsidR="00881A5B" w:rsidRDefault="00881A5B">
            <w:pPr>
              <w:widowControl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</w:p>
        </w:tc>
      </w:tr>
      <w:tr w:rsidR="006666F2" w:rsidTr="0065138A">
        <w:trPr>
          <w:trHeight w:val="2009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275735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获得荣誉奖项</w:t>
            </w:r>
          </w:p>
        </w:tc>
        <w:tc>
          <w:tcPr>
            <w:tcW w:w="75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66F2" w:rsidRDefault="006666F2">
            <w:pPr>
              <w:widowControl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</w:p>
          <w:p w:rsidR="00881A5B" w:rsidRDefault="00881A5B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881A5B" w:rsidRDefault="00881A5B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881A5B" w:rsidRPr="00275735" w:rsidRDefault="00881A5B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</w:p>
        </w:tc>
      </w:tr>
      <w:tr w:rsidR="006666F2" w:rsidTr="006666F2">
        <w:trPr>
          <w:trHeight w:val="62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6666F2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本人签字</w:t>
            </w:r>
          </w:p>
        </w:tc>
        <w:tc>
          <w:tcPr>
            <w:tcW w:w="75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F58" w:rsidRDefault="00636F58" w:rsidP="006666F2">
            <w:pPr>
              <w:widowControl/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881A5B" w:rsidRDefault="006666F2" w:rsidP="00636F58">
            <w:pPr>
              <w:widowControl/>
              <w:ind w:firstLineChars="200" w:firstLine="48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本人承诺所填写内容真实准确。</w:t>
            </w:r>
          </w:p>
          <w:p w:rsidR="00636F58" w:rsidRDefault="00636F58" w:rsidP="00636F58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636F58" w:rsidRDefault="00636F58" w:rsidP="00636F58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</w:p>
          <w:p w:rsidR="006666F2" w:rsidRDefault="006666F2">
            <w:pPr>
              <w:widowControl/>
              <w:ind w:firstLineChars="200" w:firstLine="480"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签字（手签）：              年   月   日</w:t>
            </w:r>
          </w:p>
        </w:tc>
      </w:tr>
      <w:tr w:rsidR="006666F2" w:rsidTr="00E5136D">
        <w:trPr>
          <w:trHeight w:val="2024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F2" w:rsidRDefault="00EA283B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系所</w:t>
            </w:r>
          </w:p>
          <w:p w:rsidR="006666F2" w:rsidRDefault="006666F2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推荐意见</w:t>
            </w:r>
          </w:p>
        </w:tc>
        <w:tc>
          <w:tcPr>
            <w:tcW w:w="75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F2" w:rsidRDefault="006666F2" w:rsidP="0065138A">
            <w:pP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  <w:p w:rsidR="006666F2" w:rsidRDefault="006666F2" w:rsidP="0065138A">
            <w:pP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  <w:p w:rsidR="006666F2" w:rsidRDefault="006666F2" w:rsidP="0065138A">
            <w:pP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  <w:p w:rsidR="00EA283B" w:rsidRDefault="00EA283B">
            <w:pPr>
              <w:wordWrap w:val="0"/>
              <w:ind w:firstLineChars="200" w:firstLine="480"/>
              <w:jc w:val="righ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:rsidR="00EA283B" w:rsidRDefault="00636F58" w:rsidP="00EA283B">
            <w:pPr>
              <w:ind w:right="1440" w:firstLineChars="200" w:firstLine="480"/>
              <w:jc w:val="righ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党支部书记/主任</w:t>
            </w:r>
            <w:r w:rsidR="006666F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  <w:r w:rsidR="00EA283B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</w:t>
            </w:r>
          </w:p>
          <w:p w:rsidR="006666F2" w:rsidRDefault="00EA283B" w:rsidP="00EA283B">
            <w:pPr>
              <w:ind w:right="720" w:firstLineChars="200" w:firstLine="480"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 xml:space="preserve">           </w:t>
            </w:r>
            <w:r w:rsidR="006666F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                 </w:t>
            </w:r>
          </w:p>
          <w:p w:rsidR="006666F2" w:rsidRDefault="006666F2" w:rsidP="00EA283B">
            <w:pPr>
              <w:ind w:firstLineChars="200" w:firstLine="480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                           年   月   日</w:t>
            </w:r>
          </w:p>
        </w:tc>
      </w:tr>
    </w:tbl>
    <w:p w:rsidR="007842CE" w:rsidRDefault="00636F58" w:rsidP="00EA283B">
      <w:pPr>
        <w:ind w:leftChars="-85" w:left="-178" w:firstLineChars="100" w:firstLine="211"/>
        <w:rPr>
          <w:rFonts w:ascii="黑体" w:eastAsia="黑体" w:hint="eastAsia"/>
          <w:b/>
          <w:szCs w:val="21"/>
        </w:rPr>
      </w:pPr>
      <w:r>
        <w:rPr>
          <w:rFonts w:ascii="黑体" w:eastAsia="黑体" w:hint="eastAsia"/>
          <w:b/>
          <w:szCs w:val="21"/>
        </w:rPr>
        <w:t>此将报名表打印签字后，扫描发送至邮箱：t</w:t>
      </w:r>
      <w:r>
        <w:rPr>
          <w:rFonts w:ascii="黑体" w:eastAsia="黑体"/>
          <w:b/>
          <w:szCs w:val="21"/>
        </w:rPr>
        <w:t>anghongfu@hit.edu.cn</w:t>
      </w:r>
    </w:p>
    <w:sectPr w:rsidR="007842CE" w:rsidSect="00FE2FBC">
      <w:pgSz w:w="11906" w:h="16838"/>
      <w:pgMar w:top="1276" w:right="1800" w:bottom="1135" w:left="16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0039" w:rsidRDefault="00100039" w:rsidP="009B13FF">
      <w:r>
        <w:separator/>
      </w:r>
    </w:p>
  </w:endnote>
  <w:endnote w:type="continuationSeparator" w:id="0">
    <w:p w:rsidR="00100039" w:rsidRDefault="00100039" w:rsidP="009B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0039" w:rsidRDefault="00100039" w:rsidP="009B13FF">
      <w:r>
        <w:separator/>
      </w:r>
    </w:p>
  </w:footnote>
  <w:footnote w:type="continuationSeparator" w:id="0">
    <w:p w:rsidR="00100039" w:rsidRDefault="00100039" w:rsidP="009B1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6007C"/>
    <w:rsid w:val="000C6B1A"/>
    <w:rsid w:val="00100039"/>
    <w:rsid w:val="00104765"/>
    <w:rsid w:val="001355F2"/>
    <w:rsid w:val="00171C49"/>
    <w:rsid w:val="00227E9F"/>
    <w:rsid w:val="00275735"/>
    <w:rsid w:val="002D3D91"/>
    <w:rsid w:val="00314EE8"/>
    <w:rsid w:val="00386C03"/>
    <w:rsid w:val="003B5050"/>
    <w:rsid w:val="00403AE9"/>
    <w:rsid w:val="004E0114"/>
    <w:rsid w:val="0054047E"/>
    <w:rsid w:val="00571E3E"/>
    <w:rsid w:val="006005AD"/>
    <w:rsid w:val="00621993"/>
    <w:rsid w:val="00625756"/>
    <w:rsid w:val="00636F58"/>
    <w:rsid w:val="0065138A"/>
    <w:rsid w:val="00660687"/>
    <w:rsid w:val="006666F2"/>
    <w:rsid w:val="00677749"/>
    <w:rsid w:val="006E37E0"/>
    <w:rsid w:val="00742D30"/>
    <w:rsid w:val="00752C1B"/>
    <w:rsid w:val="00761286"/>
    <w:rsid w:val="007729B8"/>
    <w:rsid w:val="007842CE"/>
    <w:rsid w:val="00790435"/>
    <w:rsid w:val="007D5BEA"/>
    <w:rsid w:val="00881A5B"/>
    <w:rsid w:val="00885B37"/>
    <w:rsid w:val="008A6288"/>
    <w:rsid w:val="009224F9"/>
    <w:rsid w:val="00930F1D"/>
    <w:rsid w:val="00931825"/>
    <w:rsid w:val="009B13FF"/>
    <w:rsid w:val="009B1DC1"/>
    <w:rsid w:val="00A01A29"/>
    <w:rsid w:val="00A72398"/>
    <w:rsid w:val="00A75A94"/>
    <w:rsid w:val="00B30FAE"/>
    <w:rsid w:val="00B653CC"/>
    <w:rsid w:val="00BA07F1"/>
    <w:rsid w:val="00C06451"/>
    <w:rsid w:val="00CC1BE7"/>
    <w:rsid w:val="00D130E9"/>
    <w:rsid w:val="00D50DEF"/>
    <w:rsid w:val="00D801A7"/>
    <w:rsid w:val="00E5136D"/>
    <w:rsid w:val="00EA283B"/>
    <w:rsid w:val="00EF37DD"/>
    <w:rsid w:val="00F43373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BBCC629-EC4E-4F5E-B735-D1223015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9B1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B13F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B13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哈尔滨工业大学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    名</dc:title>
  <dc:subject/>
  <dc:creator>阚国常</dc:creator>
  <cp:keywords/>
  <cp:lastModifiedBy>sky star</cp:lastModifiedBy>
  <cp:revision>2</cp:revision>
  <cp:lastPrinted>2020-07-20T03:58:00Z</cp:lastPrinted>
  <dcterms:created xsi:type="dcterms:W3CDTF">2021-06-17T11:39:00Z</dcterms:created>
  <dcterms:modified xsi:type="dcterms:W3CDTF">2021-06-17T11:39:00Z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